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0"/>
        <w:gridCol w:w="2021"/>
        <w:gridCol w:w="2663"/>
        <w:gridCol w:w="1912"/>
      </w:tblGrid>
      <w:tr w:rsidR="00797127" w:rsidTr="00EA44F0">
        <w:tc>
          <w:tcPr>
            <w:tcW w:w="15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7127" w:rsidRPr="00797127" w:rsidRDefault="00797127" w:rsidP="00EA44F0">
            <w:pPr>
              <w:jc w:val="center"/>
              <w:rPr>
                <w:rFonts w:ascii="Comic Sans MS" w:hAnsi="Comic Sans MS"/>
              </w:rPr>
            </w:pPr>
            <w:r w:rsidRPr="00797127">
              <w:rPr>
                <w:rFonts w:ascii="Comic Sans MS" w:hAnsi="Comic Sans MS"/>
                <w:sz w:val="20"/>
              </w:rPr>
              <w:t>Tasknummer</w:t>
            </w:r>
          </w:p>
        </w:tc>
        <w:tc>
          <w:tcPr>
            <w:tcW w:w="2021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sz w:val="20"/>
                <w:szCs w:val="20"/>
              </w:rPr>
              <w:t>Schwierigkeitsgrad</w:t>
            </w:r>
          </w:p>
        </w:tc>
        <w:tc>
          <w:tcPr>
            <w:tcW w:w="2663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582378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930C9" wp14:editId="28F187C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379730" cy="344170"/>
                      <wp:effectExtent l="57150" t="57150" r="39370" b="93980"/>
                      <wp:wrapNone/>
                      <wp:docPr id="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441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4EE00"/>
                              </a:solidFill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ern mit 5 Zacken 2" o:spid="_x0000_s1026" style="position:absolute;margin-left:-.15pt;margin-top:1.05pt;width:29.9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4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" path="m,131461r145045,1l189865,r44820,131462l379730,131461,262386,212708r44822,131461l189865,262921,72522,344169,117344,212708,,131461xe" fillcolor="#f4ee00" stroked="f">
                      <v:shadow on="t" type="perspective" color="black" opacity="26214f" offset="0,0" matrix="66847f,,,66847f"/>
                      <v:path arrowok="t" o:connecttype="custom" o:connectlocs="0,131461;145045,131462;189865,0;234685,131462;379730,131461;262386,212708;307208,344169;189865,262921;72522,344169;117344,212708;0,131461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7127" w:rsidRPr="00797127" w:rsidRDefault="008711A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Voraussetzungen</w:t>
            </w:r>
          </w:p>
        </w:tc>
      </w:tr>
      <w:tr w:rsidR="00797127" w:rsidTr="00EA44F0">
        <w:tc>
          <w:tcPr>
            <w:tcW w:w="1520" w:type="dxa"/>
            <w:vMerge w:val="restart"/>
            <w:tcBorders>
              <w:left w:val="single" w:sz="12" w:space="0" w:color="auto"/>
            </w:tcBorders>
            <w:vAlign w:val="center"/>
          </w:tcPr>
          <w:p w:rsidR="00797127" w:rsidRPr="00797127" w:rsidRDefault="0068434A" w:rsidP="00797127">
            <w:pPr>
              <w:jc w:val="center"/>
              <w:rPr>
                <w:rFonts w:ascii="Comic Sans MS" w:hAnsi="Comic Sans MS"/>
                <w:sz w:val="64"/>
                <w:szCs w:val="64"/>
              </w:rPr>
            </w:pPr>
            <w:r>
              <w:rPr>
                <w:rFonts w:ascii="Comic Sans MS" w:hAnsi="Comic Sans MS"/>
                <w:sz w:val="64"/>
                <w:szCs w:val="64"/>
              </w:rPr>
              <w:t>0</w:t>
            </w:r>
            <w:r w:rsidR="00797127" w:rsidRPr="00797127">
              <w:rPr>
                <w:rFonts w:ascii="Comic Sans MS" w:hAnsi="Comic Sans MS"/>
                <w:sz w:val="64"/>
                <w:szCs w:val="64"/>
              </w:rPr>
              <w:t>.1</w:t>
            </w:r>
          </w:p>
        </w:tc>
        <w:tc>
          <w:tcPr>
            <w:tcW w:w="2021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3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2" w:type="dxa"/>
            <w:tcBorders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rPr>
          <w:trHeight w:val="198"/>
        </w:trPr>
        <w:tc>
          <w:tcPr>
            <w:tcW w:w="1520" w:type="dxa"/>
            <w:vMerge/>
            <w:tcBorders>
              <w:left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Dauer</w:t>
            </w:r>
          </w:p>
        </w:tc>
        <w:tc>
          <w:tcPr>
            <w:tcW w:w="2663" w:type="dxa"/>
            <w:vAlign w:val="center"/>
          </w:tcPr>
          <w:p w:rsidR="00797127" w:rsidRPr="00582378" w:rsidRDefault="0068434A" w:rsidP="0068434A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82378">
              <w:rPr>
                <w:rFonts w:ascii="Wingdings" w:hAnsi="Wingdings"/>
                <w:b/>
                <w:sz w:val="20"/>
                <w:szCs w:val="20"/>
              </w:rPr>
              <w:t></w:t>
            </w:r>
            <w:r>
              <w:rPr>
                <w:rFonts w:ascii="Comic Sans MS" w:hAnsi="Comic Sans MS"/>
                <w:b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nil"/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c>
          <w:tcPr>
            <w:tcW w:w="15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tcBorders>
              <w:bottom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Gruppengröße</w:t>
            </w:r>
          </w:p>
        </w:tc>
        <w:tc>
          <w:tcPr>
            <w:tcW w:w="2663" w:type="dxa"/>
            <w:tcBorders>
              <w:bottom w:val="single" w:sz="12" w:space="0" w:color="auto"/>
            </w:tcBorders>
            <w:vAlign w:val="center"/>
          </w:tcPr>
          <w:p w:rsidR="00797127" w:rsidRPr="00582378" w:rsidRDefault="00180D2D" w:rsidP="00EA44F0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1</w:t>
            </w:r>
            <w:r w:rsidR="00550B30">
              <w:rPr>
                <w:rFonts w:ascii="Comic Sans MS" w:hAnsi="Comic Sans MS"/>
                <w:b/>
                <w:sz w:val="20"/>
                <w:szCs w:val="20"/>
              </w:rPr>
              <w:tab/>
            </w:r>
            <w:r w:rsidR="00550B30" w:rsidRPr="000832A2">
              <w:rPr>
                <w:rFonts w:ascii="Calibri" w:hAnsi="Calibri" w:cs="Calibri"/>
                <w:dstrike/>
              </w:rPr>
              <w:t>(DOKU)</w:t>
            </w:r>
          </w:p>
        </w:tc>
        <w:tc>
          <w:tcPr>
            <w:tcW w:w="191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1C040D" w:rsidRDefault="001C040D" w:rsidP="001C040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6"/>
      </w:tblGrid>
      <w:tr w:rsidR="008711A1" w:rsidTr="00EF2265">
        <w:tc>
          <w:tcPr>
            <w:tcW w:w="8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11A1" w:rsidRPr="00797127" w:rsidRDefault="00550B30" w:rsidP="00550B30">
            <w:pPr>
              <w:rPr>
                <w:rFonts w:ascii="Comic Sans MS" w:hAnsi="Comic Sans MS"/>
                <w:sz w:val="20"/>
                <w:szCs w:val="20"/>
              </w:rPr>
            </w:pPr>
            <w:bookmarkStart w:id="0" w:name="_GoBack"/>
            <w:bookmarkEnd w:id="0"/>
            <w:r>
              <w:t xml:space="preserve">Schreiben Sie eine E-Mail mit dem Betreff: </w:t>
            </w:r>
            <w:r w:rsidRPr="00F50E0C">
              <w:rPr>
                <w:i/>
              </w:rPr>
              <w:t>[Ihre Klasse] Ihren Namen</w:t>
            </w:r>
            <w:r>
              <w:t xml:space="preserve"> an </w:t>
            </w:r>
            <w:hyperlink r:id="rId6" w:history="1">
              <w:r w:rsidRPr="00B026BD">
                <w:rPr>
                  <w:rStyle w:val="Hyperlink"/>
                </w:rPr>
                <w:t>tenbusch@oszimt.de</w:t>
              </w:r>
            </w:hyperlink>
          </w:p>
        </w:tc>
      </w:tr>
    </w:tbl>
    <w:p w:rsidR="00BD4818" w:rsidRDefault="00BD4818"/>
    <w:sectPr w:rsidR="00BD4818" w:rsidSect="001C040D">
      <w:pgSz w:w="11906" w:h="16838"/>
      <w:pgMar w:top="1417" w:right="2485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F35"/>
    <w:multiLevelType w:val="hybridMultilevel"/>
    <w:tmpl w:val="D8F27520"/>
    <w:lvl w:ilvl="0" w:tplc="EB1E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6D456E"/>
    <w:multiLevelType w:val="hybridMultilevel"/>
    <w:tmpl w:val="AFAA97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C4DDC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0D"/>
    <w:rsid w:val="00180D2D"/>
    <w:rsid w:val="001B585B"/>
    <w:rsid w:val="001C040D"/>
    <w:rsid w:val="00506CA2"/>
    <w:rsid w:val="00550B30"/>
    <w:rsid w:val="00582378"/>
    <w:rsid w:val="00604070"/>
    <w:rsid w:val="0068434A"/>
    <w:rsid w:val="00797127"/>
    <w:rsid w:val="007C3C97"/>
    <w:rsid w:val="008711A1"/>
    <w:rsid w:val="00BD4818"/>
    <w:rsid w:val="00EA44F0"/>
    <w:rsid w:val="00EF2265"/>
    <w:rsid w:val="00F2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nbusch@oszimt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Anwendungssysteme\03_Datenbanken\mit%20Lernsituation\Tas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Tim Tenbusch</cp:lastModifiedBy>
  <cp:revision>5</cp:revision>
  <cp:lastPrinted>2015-09-20T12:36:00Z</cp:lastPrinted>
  <dcterms:created xsi:type="dcterms:W3CDTF">2015-09-20T12:57:00Z</dcterms:created>
  <dcterms:modified xsi:type="dcterms:W3CDTF">2015-09-20T13:02:00Z</dcterms:modified>
</cp:coreProperties>
</file>