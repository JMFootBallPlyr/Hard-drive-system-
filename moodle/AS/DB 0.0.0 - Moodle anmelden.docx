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0"/>
        <w:gridCol w:w="2021"/>
        <w:gridCol w:w="2663"/>
        <w:gridCol w:w="1912"/>
      </w:tblGrid>
      <w:tr w:rsidR="00797127" w:rsidTr="00EA44F0">
        <w:tc>
          <w:tcPr>
            <w:tcW w:w="15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97127" w:rsidRPr="00797127" w:rsidRDefault="00797127" w:rsidP="00EA44F0">
            <w:pPr>
              <w:jc w:val="center"/>
              <w:rPr>
                <w:rFonts w:ascii="Comic Sans MS" w:hAnsi="Comic Sans MS"/>
              </w:rPr>
            </w:pPr>
            <w:r w:rsidRPr="00797127">
              <w:rPr>
                <w:rFonts w:ascii="Comic Sans MS" w:hAnsi="Comic Sans MS"/>
                <w:sz w:val="20"/>
              </w:rPr>
              <w:t>Tasknummer</w:t>
            </w:r>
          </w:p>
        </w:tc>
        <w:tc>
          <w:tcPr>
            <w:tcW w:w="2021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sz w:val="20"/>
                <w:szCs w:val="20"/>
              </w:rPr>
              <w:t>Schwierigkeitsgrad</w:t>
            </w:r>
          </w:p>
        </w:tc>
        <w:tc>
          <w:tcPr>
            <w:tcW w:w="2663" w:type="dxa"/>
            <w:vMerge w:val="restart"/>
            <w:tcBorders>
              <w:top w:val="single" w:sz="12" w:space="0" w:color="auto"/>
            </w:tcBorders>
            <w:vAlign w:val="center"/>
          </w:tcPr>
          <w:p w:rsidR="00797127" w:rsidRPr="00797127" w:rsidRDefault="00582378" w:rsidP="00EA44F0">
            <w:pPr>
              <w:rPr>
                <w:rFonts w:ascii="Comic Sans MS" w:hAnsi="Comic Sans MS"/>
                <w:sz w:val="20"/>
                <w:szCs w:val="20"/>
              </w:rPr>
            </w:pPr>
            <w:r w:rsidRPr="00797127">
              <w:rPr>
                <w:rFonts w:ascii="Comic Sans MS" w:hAnsi="Comic Sans MS"/>
                <w:noProof/>
                <w:sz w:val="20"/>
                <w:szCs w:val="20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930C9" wp14:editId="28F187CE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379730" cy="344170"/>
                      <wp:effectExtent l="57150" t="57150" r="39370" b="93980"/>
                      <wp:wrapNone/>
                      <wp:docPr id="2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730" cy="34417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4EE00"/>
                              </a:solidFill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ern mit 5 Zacken 2" o:spid="_x0000_s1026" style="position:absolute;margin-left:-.15pt;margin-top:1.05pt;width:29.9pt;height:2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730,34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" path="m,131461r145045,1l189865,r44820,131462l379730,131461,262386,212708r44822,131461l189865,262921,72522,344169,117344,212708,,131461xe" fillcolor="#f4ee00" stroked="f">
                      <v:shadow on="t" type="perspective" color="black" opacity="26214f" offset="0,0" matrix="66847f,,,66847f"/>
                      <v:path arrowok="t" o:connecttype="custom" o:connectlocs="0,131461;145045,131462;189865,0;234685,131462;379730,131461;262386,212708;307208,344169;189865,262921;72522,344169;117344,212708;0,131461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19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7127" w:rsidRPr="00797127" w:rsidRDefault="008711A1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Voraussetzungen</w:t>
            </w:r>
          </w:p>
        </w:tc>
      </w:tr>
      <w:tr w:rsidR="00797127" w:rsidTr="00EA44F0">
        <w:tc>
          <w:tcPr>
            <w:tcW w:w="1520" w:type="dxa"/>
            <w:vMerge w:val="restart"/>
            <w:tcBorders>
              <w:left w:val="single" w:sz="12" w:space="0" w:color="auto"/>
            </w:tcBorders>
            <w:vAlign w:val="center"/>
          </w:tcPr>
          <w:p w:rsidR="00797127" w:rsidRPr="00797127" w:rsidRDefault="0068434A" w:rsidP="004808D1">
            <w:pPr>
              <w:jc w:val="center"/>
              <w:rPr>
                <w:rFonts w:ascii="Comic Sans MS" w:hAnsi="Comic Sans MS"/>
                <w:sz w:val="64"/>
                <w:szCs w:val="64"/>
              </w:rPr>
            </w:pPr>
            <w:r>
              <w:rPr>
                <w:rFonts w:ascii="Comic Sans MS" w:hAnsi="Comic Sans MS"/>
                <w:sz w:val="64"/>
                <w:szCs w:val="64"/>
              </w:rPr>
              <w:t>0</w:t>
            </w:r>
            <w:r w:rsidR="00797127" w:rsidRPr="00797127">
              <w:rPr>
                <w:rFonts w:ascii="Comic Sans MS" w:hAnsi="Comic Sans MS"/>
                <w:sz w:val="64"/>
                <w:szCs w:val="64"/>
              </w:rPr>
              <w:t>.</w:t>
            </w:r>
            <w:r w:rsidR="004808D1">
              <w:rPr>
                <w:rFonts w:ascii="Comic Sans MS" w:hAnsi="Comic Sans MS"/>
                <w:sz w:val="64"/>
                <w:szCs w:val="64"/>
              </w:rPr>
              <w:t>3</w:t>
            </w:r>
          </w:p>
        </w:tc>
        <w:tc>
          <w:tcPr>
            <w:tcW w:w="2021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63" w:type="dxa"/>
            <w:vMerge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912" w:type="dxa"/>
            <w:tcBorders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rPr>
          <w:trHeight w:val="198"/>
        </w:trPr>
        <w:tc>
          <w:tcPr>
            <w:tcW w:w="1520" w:type="dxa"/>
            <w:vMerge/>
            <w:tcBorders>
              <w:left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Dauer</w:t>
            </w:r>
          </w:p>
        </w:tc>
        <w:tc>
          <w:tcPr>
            <w:tcW w:w="2663" w:type="dxa"/>
            <w:vAlign w:val="center"/>
          </w:tcPr>
          <w:p w:rsidR="00797127" w:rsidRPr="00582378" w:rsidRDefault="0068434A" w:rsidP="004808D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582378">
              <w:rPr>
                <w:rFonts w:ascii="Wingdings" w:hAnsi="Wingdings"/>
                <w:b/>
                <w:sz w:val="20"/>
                <w:szCs w:val="20"/>
              </w:rPr>
              <w:t></w:t>
            </w:r>
            <w:r w:rsidR="004808D1">
              <w:rPr>
                <w:rFonts w:ascii="Comic Sans MS" w:hAnsi="Comic Sans MS"/>
                <w:b/>
                <w:sz w:val="20"/>
                <w:szCs w:val="20"/>
              </w:rPr>
              <w:t>10</w:t>
            </w:r>
          </w:p>
        </w:tc>
        <w:tc>
          <w:tcPr>
            <w:tcW w:w="1912" w:type="dxa"/>
            <w:tcBorders>
              <w:top w:val="nil"/>
              <w:bottom w:val="nil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797127" w:rsidTr="00EA44F0">
        <w:tc>
          <w:tcPr>
            <w:tcW w:w="15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97127" w:rsidRPr="00797127" w:rsidRDefault="00797127">
            <w:pPr>
              <w:rPr>
                <w:rFonts w:ascii="Comic Sans MS" w:hAnsi="Comic Sans MS"/>
              </w:rPr>
            </w:pPr>
          </w:p>
        </w:tc>
        <w:tc>
          <w:tcPr>
            <w:tcW w:w="2021" w:type="dxa"/>
            <w:tcBorders>
              <w:bottom w:val="single" w:sz="12" w:space="0" w:color="auto"/>
            </w:tcBorders>
            <w:vAlign w:val="center"/>
          </w:tcPr>
          <w:p w:rsidR="00797127" w:rsidRPr="00797127" w:rsidRDefault="00797127" w:rsidP="00EA44F0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Gruppengröße</w:t>
            </w:r>
          </w:p>
        </w:tc>
        <w:tc>
          <w:tcPr>
            <w:tcW w:w="2663" w:type="dxa"/>
            <w:tcBorders>
              <w:bottom w:val="single" w:sz="12" w:space="0" w:color="auto"/>
            </w:tcBorders>
            <w:vAlign w:val="center"/>
          </w:tcPr>
          <w:p w:rsidR="00797127" w:rsidRPr="00582378" w:rsidRDefault="00A97AC8" w:rsidP="00A97AC8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1</w:t>
            </w:r>
          </w:p>
        </w:tc>
        <w:tc>
          <w:tcPr>
            <w:tcW w:w="191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797127" w:rsidRPr="00797127" w:rsidRDefault="00797127" w:rsidP="008711A1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1C040D" w:rsidRDefault="001C040D" w:rsidP="001C040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16"/>
      </w:tblGrid>
      <w:tr w:rsidR="008711A1" w:rsidTr="00EF2265">
        <w:tc>
          <w:tcPr>
            <w:tcW w:w="8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7812" w:rsidRPr="004808D1" w:rsidRDefault="004808D1" w:rsidP="004808D1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4808D1">
              <w:rPr>
                <w:rFonts w:ascii="Arial" w:hAnsi="Arial" w:cs="Arial"/>
                <w:sz w:val="20"/>
                <w:szCs w:val="20"/>
              </w:rPr>
              <w:t>Melden Sie sich auf der Seite moodle.oszimt.de an.</w:t>
            </w:r>
          </w:p>
          <w:p w:rsidR="004808D1" w:rsidRDefault="004808D1" w:rsidP="004808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Benutzername: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nachname_vorname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(alles klein)</w:t>
            </w:r>
          </w:p>
          <w:p w:rsidR="004808D1" w:rsidRPr="004808D1" w:rsidRDefault="004808D1" w:rsidP="004808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Passwort: Oszimt,1$</w:t>
            </w:r>
          </w:p>
        </w:tc>
      </w:tr>
      <w:tr w:rsidR="004808D1" w:rsidTr="00EF2265">
        <w:tc>
          <w:tcPr>
            <w:tcW w:w="8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08D1" w:rsidRPr="004808D1" w:rsidRDefault="004808D1" w:rsidP="004808D1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Ändern Sie Ihr Passwort.</w:t>
            </w:r>
          </w:p>
          <w:p w:rsidR="004808D1" w:rsidRDefault="004808D1" w:rsidP="004808D1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Ändern Sie Ihre Mailadresse.</w:t>
            </w:r>
          </w:p>
          <w:p w:rsidR="004808D1" w:rsidRDefault="004808D1" w:rsidP="004808D1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Fügen Sie ein Foto von sich als Profilbild hinzu, worauf Ihr Gesicht zu erkennen ist. </w:t>
            </w:r>
          </w:p>
          <w:p w:rsidR="004808D1" w:rsidRPr="004808D1" w:rsidRDefault="004808D1" w:rsidP="004808D1">
            <w:pPr>
              <w:pStyle w:val="Listenabsatz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Schauen Sie sich den Kurs FSZ 51,52,53_AS an.</w:t>
            </w:r>
            <w:bookmarkStart w:id="0" w:name="_GoBack"/>
            <w:bookmarkEnd w:id="0"/>
          </w:p>
        </w:tc>
      </w:tr>
    </w:tbl>
    <w:p w:rsidR="00BD4818" w:rsidRDefault="00BD4818"/>
    <w:sectPr w:rsidR="00BD4818" w:rsidSect="001C040D">
      <w:pgSz w:w="11906" w:h="16838"/>
      <w:pgMar w:top="1417" w:right="2485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35E"/>
    <w:multiLevelType w:val="hybridMultilevel"/>
    <w:tmpl w:val="A77E1F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3F35"/>
    <w:multiLevelType w:val="hybridMultilevel"/>
    <w:tmpl w:val="D8F27520"/>
    <w:lvl w:ilvl="0" w:tplc="EB1E6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7762A5"/>
    <w:multiLevelType w:val="hybridMultilevel"/>
    <w:tmpl w:val="29F4FC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0645B8"/>
    <w:multiLevelType w:val="hybridMultilevel"/>
    <w:tmpl w:val="9E72E70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D456E"/>
    <w:multiLevelType w:val="hybridMultilevel"/>
    <w:tmpl w:val="AFAA97A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0C4DDC">
      <w:start w:val="1"/>
      <w:numFmt w:val="lowerLetter"/>
      <w:lvlText w:val="%2)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B11E15"/>
    <w:multiLevelType w:val="hybridMultilevel"/>
    <w:tmpl w:val="9CE47C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0D"/>
    <w:rsid w:val="001B585B"/>
    <w:rsid w:val="001C040D"/>
    <w:rsid w:val="004808D1"/>
    <w:rsid w:val="00506CA2"/>
    <w:rsid w:val="00550B30"/>
    <w:rsid w:val="00582378"/>
    <w:rsid w:val="0068434A"/>
    <w:rsid w:val="00797127"/>
    <w:rsid w:val="007C3C97"/>
    <w:rsid w:val="008711A1"/>
    <w:rsid w:val="00A97AC8"/>
    <w:rsid w:val="00AB7812"/>
    <w:rsid w:val="00BD4818"/>
    <w:rsid w:val="00EA44F0"/>
    <w:rsid w:val="00EE4E14"/>
    <w:rsid w:val="00EF2265"/>
    <w:rsid w:val="00F2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1C040D"/>
    <w:pPr>
      <w:spacing w:after="0" w:line="240" w:lineRule="auto"/>
    </w:pPr>
  </w:style>
  <w:style w:type="character" w:styleId="Hyperlink">
    <w:name w:val="Hyperlink"/>
    <w:uiPriority w:val="99"/>
    <w:unhideWhenUsed/>
    <w:rsid w:val="00550B3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B7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97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1C040D"/>
    <w:pPr>
      <w:spacing w:after="0" w:line="240" w:lineRule="auto"/>
    </w:pPr>
  </w:style>
  <w:style w:type="character" w:styleId="Hyperlink">
    <w:name w:val="Hyperlink"/>
    <w:uiPriority w:val="99"/>
    <w:unhideWhenUsed/>
    <w:rsid w:val="00550B3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B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nwendungssysteme\03_Datenbanken\mit%20Lernsituation\Task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Task.dotx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Tenbusch</dc:creator>
  <cp:lastModifiedBy>user</cp:lastModifiedBy>
  <cp:revision>3</cp:revision>
  <cp:lastPrinted>2015-09-20T12:36:00Z</cp:lastPrinted>
  <dcterms:created xsi:type="dcterms:W3CDTF">2015-09-21T07:28:00Z</dcterms:created>
  <dcterms:modified xsi:type="dcterms:W3CDTF">2015-09-21T07:31:00Z</dcterms:modified>
</cp:coreProperties>
</file>