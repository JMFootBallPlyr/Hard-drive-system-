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0"/>
        <w:gridCol w:w="2021"/>
        <w:gridCol w:w="2663"/>
        <w:gridCol w:w="1912"/>
      </w:tblGrid>
      <w:tr w:rsidR="00797127" w:rsidTr="00EA44F0">
        <w:tc>
          <w:tcPr>
            <w:tcW w:w="15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7127" w:rsidRPr="00797127" w:rsidRDefault="00797127" w:rsidP="00EA44F0">
            <w:pPr>
              <w:jc w:val="center"/>
              <w:rPr>
                <w:rFonts w:ascii="Comic Sans MS" w:hAnsi="Comic Sans MS"/>
              </w:rPr>
            </w:pPr>
            <w:r w:rsidRPr="00797127">
              <w:rPr>
                <w:rFonts w:ascii="Comic Sans MS" w:hAnsi="Comic Sans MS"/>
                <w:sz w:val="20"/>
              </w:rPr>
              <w:t>Tasknummer</w:t>
            </w:r>
          </w:p>
        </w:tc>
        <w:tc>
          <w:tcPr>
            <w:tcW w:w="2021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sz w:val="20"/>
                <w:szCs w:val="20"/>
              </w:rPr>
              <w:t>Schwierigkeitsgrad</w:t>
            </w:r>
          </w:p>
        </w:tc>
        <w:tc>
          <w:tcPr>
            <w:tcW w:w="2663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582378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930C9" wp14:editId="28F187C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379730" cy="344170"/>
                      <wp:effectExtent l="57150" t="57150" r="39370" b="93980"/>
                      <wp:wrapNone/>
                      <wp:docPr id="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730" cy="3441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4EE00"/>
                              </a:solidFill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ern mit 5 Zacken 2" o:spid="_x0000_s1026" style="position:absolute;margin-left:-.15pt;margin-top:1.05pt;width:29.9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730,34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" path="m,131461r145045,1l189865,r44820,131462l379730,131461,262386,212708r44822,131461l189865,262921,72522,344169,117344,212708,,131461xe" fillcolor="#f4ee00" stroked="f">
                      <v:shadow on="t" type="perspective" color="black" opacity="26214f" offset="0,0" matrix="66847f,,,66847f"/>
                      <v:path arrowok="t" o:connecttype="custom" o:connectlocs="0,131461;145045,131462;189865,0;234685,131462;379730,131461;262386,212708;307208,344169;189865,262921;72522,344169;117344,212708;0,131461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7127" w:rsidRPr="00797127" w:rsidRDefault="008711A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Voraussetzungen</w:t>
            </w:r>
          </w:p>
        </w:tc>
      </w:tr>
      <w:tr w:rsidR="00797127" w:rsidTr="00EA44F0">
        <w:tc>
          <w:tcPr>
            <w:tcW w:w="1520" w:type="dxa"/>
            <w:vMerge w:val="restart"/>
            <w:tcBorders>
              <w:left w:val="single" w:sz="12" w:space="0" w:color="auto"/>
            </w:tcBorders>
            <w:vAlign w:val="center"/>
          </w:tcPr>
          <w:p w:rsidR="00797127" w:rsidRPr="00797127" w:rsidRDefault="0068434A" w:rsidP="00A97AC8">
            <w:pPr>
              <w:jc w:val="center"/>
              <w:rPr>
                <w:rFonts w:ascii="Comic Sans MS" w:hAnsi="Comic Sans MS"/>
                <w:sz w:val="64"/>
                <w:szCs w:val="64"/>
              </w:rPr>
            </w:pPr>
            <w:r>
              <w:rPr>
                <w:rFonts w:ascii="Comic Sans MS" w:hAnsi="Comic Sans MS"/>
                <w:sz w:val="64"/>
                <w:szCs w:val="64"/>
              </w:rPr>
              <w:t>0</w:t>
            </w:r>
            <w:r w:rsidR="00797127" w:rsidRPr="00797127">
              <w:rPr>
                <w:rFonts w:ascii="Comic Sans MS" w:hAnsi="Comic Sans MS"/>
                <w:sz w:val="64"/>
                <w:szCs w:val="64"/>
              </w:rPr>
              <w:t>.</w:t>
            </w:r>
            <w:r w:rsidR="00A97AC8">
              <w:rPr>
                <w:rFonts w:ascii="Comic Sans MS" w:hAnsi="Comic Sans MS"/>
                <w:sz w:val="64"/>
                <w:szCs w:val="64"/>
              </w:rPr>
              <w:t>2</w:t>
            </w:r>
          </w:p>
        </w:tc>
        <w:tc>
          <w:tcPr>
            <w:tcW w:w="2021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3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2" w:type="dxa"/>
            <w:tcBorders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rPr>
          <w:trHeight w:val="198"/>
        </w:trPr>
        <w:tc>
          <w:tcPr>
            <w:tcW w:w="1520" w:type="dxa"/>
            <w:vMerge/>
            <w:tcBorders>
              <w:left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Dauer</w:t>
            </w:r>
          </w:p>
        </w:tc>
        <w:tc>
          <w:tcPr>
            <w:tcW w:w="2663" w:type="dxa"/>
            <w:vAlign w:val="center"/>
          </w:tcPr>
          <w:p w:rsidR="00797127" w:rsidRPr="00582378" w:rsidRDefault="0068434A" w:rsidP="00A97AC8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82378">
              <w:rPr>
                <w:rFonts w:ascii="Wingdings" w:hAnsi="Wingdings"/>
                <w:b/>
                <w:sz w:val="20"/>
                <w:szCs w:val="20"/>
              </w:rPr>
              <w:t></w:t>
            </w:r>
            <w:r w:rsidR="00A97AC8">
              <w:rPr>
                <w:rFonts w:ascii="Comic Sans MS" w:hAnsi="Comic Sans MS"/>
                <w:b/>
                <w:sz w:val="20"/>
                <w:szCs w:val="20"/>
              </w:rPr>
              <w:t>15</w:t>
            </w:r>
          </w:p>
        </w:tc>
        <w:tc>
          <w:tcPr>
            <w:tcW w:w="1912" w:type="dxa"/>
            <w:tcBorders>
              <w:top w:val="nil"/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c>
          <w:tcPr>
            <w:tcW w:w="15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tcBorders>
              <w:bottom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Gruppengröße</w:t>
            </w:r>
          </w:p>
        </w:tc>
        <w:tc>
          <w:tcPr>
            <w:tcW w:w="2663" w:type="dxa"/>
            <w:tcBorders>
              <w:bottom w:val="single" w:sz="12" w:space="0" w:color="auto"/>
            </w:tcBorders>
            <w:vAlign w:val="center"/>
          </w:tcPr>
          <w:p w:rsidR="00797127" w:rsidRPr="00582378" w:rsidRDefault="00A97AC8" w:rsidP="00A97AC8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1C040D" w:rsidRDefault="001C040D" w:rsidP="001C040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16"/>
      </w:tblGrid>
      <w:tr w:rsidR="008711A1" w:rsidTr="00EF2265">
        <w:tc>
          <w:tcPr>
            <w:tcW w:w="8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11A1" w:rsidRDefault="00AB7812" w:rsidP="00550B30">
            <w:pPr>
              <w:rPr>
                <w:rFonts w:ascii="Arial" w:hAnsi="Arial" w:cs="Arial"/>
              </w:rPr>
            </w:pPr>
            <w:r w:rsidRPr="00AB7812">
              <w:rPr>
                <w:rFonts w:ascii="Arial" w:hAnsi="Arial" w:cs="Arial"/>
              </w:rPr>
              <w:t>Entwerfen</w:t>
            </w:r>
            <w:r>
              <w:rPr>
                <w:rFonts w:ascii="Arial" w:hAnsi="Arial" w:cs="Arial"/>
              </w:rPr>
              <w:t xml:space="preserve"> Sie eine Formatvorlage, mit welcher Sie Ihre Arbeit dokumentieren und reflektieren sollen. Teilabschnitte der Dokumentation sollen sein:</w:t>
            </w:r>
          </w:p>
          <w:p w:rsidR="00AB7812" w:rsidRDefault="00AB7812" w:rsidP="00AB781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Taskkarte</w:t>
            </w:r>
          </w:p>
          <w:p w:rsidR="00AB7812" w:rsidRDefault="00AB7812" w:rsidP="00AB781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ausgearbeitete Lösungen</w:t>
            </w:r>
          </w:p>
          <w:p w:rsidR="00AB7812" w:rsidRDefault="00AB7812" w:rsidP="00AB781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 Ihres Arbeitsprozesses</w:t>
            </w:r>
          </w:p>
          <w:p w:rsidR="00AB7812" w:rsidRDefault="00AB7812" w:rsidP="00AB7812">
            <w:pPr>
              <w:pStyle w:val="Listenabsatz"/>
              <w:numPr>
                <w:ilvl w:val="1"/>
                <w:numId w:val="5"/>
              </w:numPr>
              <w:ind w:left="99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benötigte Zeit</w:t>
            </w:r>
          </w:p>
          <w:p w:rsidR="00AB7812" w:rsidRDefault="00AB7812" w:rsidP="00AB7812">
            <w:pPr>
              <w:pStyle w:val="Listenabsatz"/>
              <w:numPr>
                <w:ilvl w:val="1"/>
                <w:numId w:val="5"/>
              </w:numPr>
              <w:ind w:left="99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eigene Einschätzung des Schwierigkeitsgrads</w:t>
            </w:r>
          </w:p>
          <w:p w:rsidR="00AB7812" w:rsidRDefault="00AB7812" w:rsidP="00AB7812">
            <w:pPr>
              <w:pStyle w:val="Listenabsatz"/>
              <w:numPr>
                <w:ilvl w:val="1"/>
                <w:numId w:val="5"/>
              </w:numPr>
              <w:ind w:left="99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gute Arbeitsprozesse, Rechercheorte, gute Gruppenarbeit</w:t>
            </w:r>
          </w:p>
          <w:p w:rsidR="00AB7812" w:rsidRDefault="00AB7812" w:rsidP="00AB7812">
            <w:pPr>
              <w:pStyle w:val="Listenabsatz"/>
              <w:numPr>
                <w:ilvl w:val="1"/>
                <w:numId w:val="5"/>
              </w:numPr>
              <w:ind w:left="99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Verbesserungswürdige Arbeitsprozesse</w:t>
            </w:r>
          </w:p>
          <w:p w:rsidR="00AB7812" w:rsidRDefault="00AB7812" w:rsidP="00AB7812">
            <w:pPr>
              <w:pStyle w:val="Listenabsatz"/>
              <w:numPr>
                <w:ilvl w:val="2"/>
                <w:numId w:val="4"/>
              </w:numPr>
              <w:ind w:left="127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Ursache</w:t>
            </w:r>
          </w:p>
          <w:p w:rsidR="00AB7812" w:rsidRPr="00AB7812" w:rsidRDefault="00AB7812" w:rsidP="00AB7812">
            <w:pPr>
              <w:pStyle w:val="Listenabsatz"/>
              <w:numPr>
                <w:ilvl w:val="2"/>
                <w:numId w:val="4"/>
              </w:numPr>
              <w:ind w:left="127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Lösung</w:t>
            </w:r>
            <w:bookmarkStart w:id="0" w:name="_GoBack"/>
            <w:bookmarkEnd w:id="0"/>
          </w:p>
        </w:tc>
      </w:tr>
    </w:tbl>
    <w:p w:rsidR="00BD4818" w:rsidRDefault="00BD4818"/>
    <w:sectPr w:rsidR="00BD4818" w:rsidSect="001C040D">
      <w:pgSz w:w="11906" w:h="16838"/>
      <w:pgMar w:top="1417" w:right="2485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F35"/>
    <w:multiLevelType w:val="hybridMultilevel"/>
    <w:tmpl w:val="D8F27520"/>
    <w:lvl w:ilvl="0" w:tplc="EB1E6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7762A5"/>
    <w:multiLevelType w:val="hybridMultilevel"/>
    <w:tmpl w:val="29F4FC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0645B8"/>
    <w:multiLevelType w:val="hybridMultilevel"/>
    <w:tmpl w:val="9E72E7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D456E"/>
    <w:multiLevelType w:val="hybridMultilevel"/>
    <w:tmpl w:val="AFAA97A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C4DDC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B11E15"/>
    <w:multiLevelType w:val="hybridMultilevel"/>
    <w:tmpl w:val="9CE47C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0D"/>
    <w:rsid w:val="001B585B"/>
    <w:rsid w:val="001C040D"/>
    <w:rsid w:val="00506CA2"/>
    <w:rsid w:val="00550B30"/>
    <w:rsid w:val="00582378"/>
    <w:rsid w:val="0068434A"/>
    <w:rsid w:val="00797127"/>
    <w:rsid w:val="007C3C97"/>
    <w:rsid w:val="008711A1"/>
    <w:rsid w:val="00A97AC8"/>
    <w:rsid w:val="00AB7812"/>
    <w:rsid w:val="00BD4818"/>
    <w:rsid w:val="00EA44F0"/>
    <w:rsid w:val="00EF2265"/>
    <w:rsid w:val="00F2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C040D"/>
    <w:pPr>
      <w:spacing w:after="0" w:line="240" w:lineRule="auto"/>
    </w:pPr>
  </w:style>
  <w:style w:type="character" w:styleId="Hyperlink">
    <w:name w:val="Hyperlink"/>
    <w:uiPriority w:val="99"/>
    <w:unhideWhenUsed/>
    <w:rsid w:val="00550B3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B7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C040D"/>
    <w:pPr>
      <w:spacing w:after="0" w:line="240" w:lineRule="auto"/>
    </w:pPr>
  </w:style>
  <w:style w:type="character" w:styleId="Hyperlink">
    <w:name w:val="Hyperlink"/>
    <w:uiPriority w:val="99"/>
    <w:unhideWhenUsed/>
    <w:rsid w:val="00550B3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B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Anwendungssysteme\03_Datenbanken\mit%20Lernsituation\Tas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Tenbusch</dc:creator>
  <cp:lastModifiedBy>Tim Tenbusch</cp:lastModifiedBy>
  <cp:revision>3</cp:revision>
  <cp:lastPrinted>2015-09-20T12:36:00Z</cp:lastPrinted>
  <dcterms:created xsi:type="dcterms:W3CDTF">2015-09-20T13:00:00Z</dcterms:created>
  <dcterms:modified xsi:type="dcterms:W3CDTF">2015-09-20T13:08:00Z</dcterms:modified>
</cp:coreProperties>
</file>